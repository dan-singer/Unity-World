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2783E" w14:textId="18DCBF9B" w:rsidR="00081677" w:rsidRPr="00D47791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>Unity World</w:t>
      </w:r>
    </w:p>
    <w:p w14:paraId="0B2B9614" w14:textId="5BD2F5D8" w:rsidR="00081677" w:rsidRPr="00D47791" w:rsidRDefault="00884ADC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>Dan Singer</w:t>
      </w:r>
    </w:p>
    <w:p w14:paraId="22292F8C" w14:textId="4A9F9281" w:rsidR="00081677" w:rsidRPr="00D47791" w:rsidRDefault="00884ADC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>Section 2</w:t>
      </w:r>
    </w:p>
    <w:p w14:paraId="66C44849" w14:textId="77777777" w:rsidR="00EA5E1D" w:rsidRPr="00D47791" w:rsidRDefault="00EA5E1D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111C845" w14:textId="15667CFA" w:rsidR="00081677" w:rsidRPr="00D47791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D47791">
        <w:rPr>
          <w:rFonts w:eastAsia="Times New Roman" w:cstheme="minorHAnsi"/>
          <w:b/>
          <w:sz w:val="24"/>
          <w:szCs w:val="24"/>
        </w:rPr>
        <w:t>Description of World</w:t>
      </w:r>
      <w:r w:rsidR="000379BB" w:rsidRPr="00D47791">
        <w:rPr>
          <w:rFonts w:eastAsia="Times New Roman" w:cstheme="minorHAnsi"/>
          <w:b/>
          <w:sz w:val="24"/>
          <w:szCs w:val="24"/>
        </w:rPr>
        <w:t xml:space="preserve">: </w:t>
      </w:r>
    </w:p>
    <w:p w14:paraId="17D54CC7" w14:textId="0D6CCBD3" w:rsidR="000379BB" w:rsidRPr="00D47791" w:rsidRDefault="000379BB" w:rsidP="008167B0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Outdoor, fantasy environment, in the vein of </w:t>
      </w:r>
      <w:r w:rsidRPr="00D47791">
        <w:rPr>
          <w:rFonts w:eastAsia="Times New Roman" w:cstheme="minorHAnsi"/>
          <w:i/>
          <w:sz w:val="24"/>
          <w:szCs w:val="24"/>
        </w:rPr>
        <w:t>Skyrim</w:t>
      </w:r>
      <w:r w:rsidRPr="00D47791">
        <w:rPr>
          <w:rFonts w:eastAsia="Times New Roman" w:cstheme="minorHAnsi"/>
          <w:sz w:val="24"/>
          <w:szCs w:val="24"/>
        </w:rPr>
        <w:t>.</w:t>
      </w:r>
      <w:r w:rsidR="00B15EFD" w:rsidRPr="00D47791">
        <w:rPr>
          <w:rFonts w:eastAsia="Times New Roman" w:cstheme="minorHAnsi"/>
          <w:sz w:val="24"/>
          <w:szCs w:val="24"/>
        </w:rPr>
        <w:t xml:space="preserve"> This is nature-packed world with rivers, mountains, and trees. </w:t>
      </w:r>
    </w:p>
    <w:p w14:paraId="2E1D1A49" w14:textId="77777777" w:rsidR="00081677" w:rsidRPr="00D47791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D47791">
        <w:rPr>
          <w:rFonts w:eastAsia="Times New Roman" w:cstheme="minorHAnsi"/>
          <w:b/>
          <w:sz w:val="24"/>
          <w:szCs w:val="24"/>
        </w:rPr>
        <w:t xml:space="preserve">World Exploration:  </w:t>
      </w:r>
    </w:p>
    <w:p w14:paraId="2D862D00" w14:textId="77777777" w:rsidR="00081677" w:rsidRPr="00D47791" w:rsidRDefault="00081677" w:rsidP="00EA5E1D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How will a user explore your world?  How many cameras are there and which views will they display?  </w:t>
      </w:r>
    </w:p>
    <w:p w14:paraId="350B1186" w14:textId="67FDE938" w:rsidR="00081677" w:rsidRPr="00D47791" w:rsidRDefault="00081677" w:rsidP="00EA5E1D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>The more</w:t>
      </w:r>
      <w:r w:rsidR="00EA5E1D" w:rsidRPr="00D47791">
        <w:rPr>
          <w:rFonts w:eastAsia="Times New Roman" w:cstheme="minorHAnsi"/>
          <w:sz w:val="24"/>
          <w:szCs w:val="24"/>
        </w:rPr>
        <w:t xml:space="preserve"> </w:t>
      </w:r>
      <w:r w:rsidRPr="00D47791">
        <w:rPr>
          <w:rFonts w:eastAsia="Times New Roman" w:cstheme="minorHAnsi"/>
          <w:sz w:val="24"/>
          <w:szCs w:val="24"/>
        </w:rPr>
        <w:t xml:space="preserve">cameras you include and the easier I can see your world, the better!  </w:t>
      </w:r>
    </w:p>
    <w:p w14:paraId="12E90042" w14:textId="77777777" w:rsidR="00A4118B" w:rsidRPr="00D47791" w:rsidRDefault="00A4118B" w:rsidP="00EA5E1D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</w:p>
    <w:p w14:paraId="78A834C9" w14:textId="0FBBA192" w:rsidR="00A4118B" w:rsidRPr="00D47791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D47791">
        <w:rPr>
          <w:rFonts w:eastAsia="Times New Roman" w:cstheme="minorHAnsi"/>
          <w:b/>
          <w:sz w:val="24"/>
          <w:szCs w:val="24"/>
        </w:rPr>
        <w:t>Steering Behavior Description</w:t>
      </w:r>
      <w:r w:rsidR="00A4118B" w:rsidRPr="00D47791">
        <w:rPr>
          <w:rFonts w:eastAsia="Times New Roman" w:cstheme="minorHAnsi"/>
          <w:b/>
          <w:sz w:val="24"/>
          <w:szCs w:val="24"/>
        </w:rPr>
        <w:t>s</w:t>
      </w:r>
    </w:p>
    <w:p w14:paraId="57E82329" w14:textId="1D4179A1" w:rsidR="00081677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Flocking:  </w:t>
      </w:r>
    </w:p>
    <w:p w14:paraId="73E3E044" w14:textId="19599BBE" w:rsidR="00D47791" w:rsidRPr="00D47791" w:rsidRDefault="00D47791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There will be several groups of birds flocking throughout the environment. __TODO__</w:t>
      </w:r>
    </w:p>
    <w:p w14:paraId="7F99D25A" w14:textId="77777777" w:rsidR="00081677" w:rsidRPr="00D47791" w:rsidRDefault="00081677" w:rsidP="00EA5E1D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Describe which population are your </w:t>
      </w:r>
      <w:proofErr w:type="spellStart"/>
      <w:r w:rsidRPr="00D47791">
        <w:rPr>
          <w:rFonts w:eastAsia="Times New Roman" w:cstheme="minorHAnsi"/>
          <w:sz w:val="24"/>
          <w:szCs w:val="24"/>
        </w:rPr>
        <w:t>flockers</w:t>
      </w:r>
      <w:proofErr w:type="spellEnd"/>
      <w:r w:rsidRPr="00D47791">
        <w:rPr>
          <w:rFonts w:eastAsia="Times New Roman" w:cstheme="minorHAnsi"/>
          <w:sz w:val="24"/>
          <w:szCs w:val="24"/>
        </w:rPr>
        <w:t>, and how they are continually moving throughout the world.</w:t>
      </w:r>
    </w:p>
    <w:p w14:paraId="16CBE3C2" w14:textId="191C3D3A" w:rsidR="00B42904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Path Following:  </w:t>
      </w:r>
    </w:p>
    <w:p w14:paraId="6B6587ED" w14:textId="10A2E16B" w:rsidR="009A3839" w:rsidRPr="00D47791" w:rsidRDefault="009A3839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 xml:space="preserve">Citizens of the kingdom will be following a path to forage food, return home, and </w:t>
      </w:r>
      <w:bookmarkStart w:id="0" w:name="_GoBack"/>
      <w:bookmarkEnd w:id="0"/>
      <w:r>
        <w:rPr>
          <w:rFonts w:eastAsia="Times New Roman" w:cstheme="minorHAnsi"/>
          <w:sz w:val="24"/>
          <w:szCs w:val="24"/>
        </w:rPr>
        <w:t>repeat.</w:t>
      </w:r>
      <w:r w:rsidR="001609A9">
        <w:rPr>
          <w:rFonts w:eastAsia="Times New Roman" w:cstheme="minorHAnsi"/>
          <w:sz w:val="24"/>
          <w:szCs w:val="24"/>
        </w:rPr>
        <w:t xml:space="preserve"> __TODO__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51060BB7" w14:textId="77777777" w:rsidR="00081677" w:rsidRPr="00D47791" w:rsidRDefault="00081677" w:rsidP="00EA5E1D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Describe which population are your path followers.  Where are they going?  Why did you design </w:t>
      </w:r>
      <w:proofErr w:type="gramStart"/>
      <w:r w:rsidRPr="00D47791">
        <w:rPr>
          <w:rFonts w:eastAsia="Times New Roman" w:cstheme="minorHAnsi"/>
          <w:sz w:val="24"/>
          <w:szCs w:val="24"/>
        </w:rPr>
        <w:t>your</w:t>
      </w:r>
      <w:proofErr w:type="gramEnd"/>
      <w:r w:rsidRPr="00D47791">
        <w:rPr>
          <w:rFonts w:eastAsia="Times New Roman" w:cstheme="minorHAnsi"/>
          <w:sz w:val="24"/>
          <w:szCs w:val="24"/>
        </w:rPr>
        <w:t xml:space="preserve"> </w:t>
      </w:r>
    </w:p>
    <w:p w14:paraId="6FFC55BA" w14:textId="77777777" w:rsidR="00081677" w:rsidRPr="00D47791" w:rsidRDefault="00081677" w:rsidP="00EA5E1D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path the way you did?  </w:t>
      </w:r>
    </w:p>
    <w:p w14:paraId="3E71B024" w14:textId="0C929447" w:rsidR="00081677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Flow Field Following: </w:t>
      </w:r>
    </w:p>
    <w:p w14:paraId="6E4F277B" w14:textId="3142CF3A" w:rsidR="00A84C0B" w:rsidRPr="00D47791" w:rsidRDefault="00A84C0B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  <w:t>Fish in a river will be flow field followers.</w:t>
      </w:r>
      <w:r w:rsidR="00B2571B">
        <w:rPr>
          <w:rFonts w:eastAsia="Times New Roman" w:cstheme="minorHAnsi"/>
          <w:sz w:val="24"/>
          <w:szCs w:val="24"/>
        </w:rPr>
        <w:t xml:space="preserve"> __TODO__</w:t>
      </w:r>
    </w:p>
    <w:p w14:paraId="6924227A" w14:textId="49625C1C" w:rsidR="00081677" w:rsidRPr="00D47791" w:rsidRDefault="00081677" w:rsidP="00D47791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>Describe which population are your flow field followers.  Include a short explanation of how your flow field vectors were calculated.</w:t>
      </w:r>
    </w:p>
    <w:p w14:paraId="2A4B8C58" w14:textId="77777777" w:rsidR="00081677" w:rsidRPr="00D47791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Area(s) of Resistance:  </w:t>
      </w:r>
    </w:p>
    <w:p w14:paraId="2F53E6A2" w14:textId="77777777" w:rsidR="00081677" w:rsidRPr="00D47791" w:rsidRDefault="00081677" w:rsidP="00EA5E1D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Where are your areas of resistance?  Which of your populations are moving through this area?  What is </w:t>
      </w:r>
    </w:p>
    <w:p w14:paraId="40C3A673" w14:textId="77777777" w:rsidR="00081677" w:rsidRPr="00D47791" w:rsidRDefault="00081677" w:rsidP="00EA5E1D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>the effect on that population?</w:t>
      </w:r>
    </w:p>
    <w:p w14:paraId="2CD55C33" w14:textId="77777777" w:rsidR="00081677" w:rsidRPr="00D47791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D47791">
        <w:rPr>
          <w:rFonts w:eastAsia="Times New Roman" w:cstheme="minorHAnsi"/>
          <w:b/>
          <w:sz w:val="24"/>
          <w:szCs w:val="24"/>
        </w:rPr>
        <w:t>Resources</w:t>
      </w:r>
    </w:p>
    <w:p w14:paraId="103EE2E0" w14:textId="77777777" w:rsidR="00081677" w:rsidRPr="00D47791" w:rsidRDefault="00081677" w:rsidP="00EA5E1D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Resources used to guide steering algorithms:  </w:t>
      </w:r>
    </w:p>
    <w:p w14:paraId="579276C0" w14:textId="77777777" w:rsidR="00081677" w:rsidRPr="00D47791" w:rsidRDefault="00081677" w:rsidP="00EA5E1D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Which resources did you use to guide you as you coded these behaviors?  How close are your </w:t>
      </w:r>
      <w:proofErr w:type="gramStart"/>
      <w:r w:rsidRPr="00D47791">
        <w:rPr>
          <w:rFonts w:eastAsia="Times New Roman" w:cstheme="minorHAnsi"/>
          <w:sz w:val="24"/>
          <w:szCs w:val="24"/>
        </w:rPr>
        <w:t>algorithms</w:t>
      </w:r>
      <w:proofErr w:type="gramEnd"/>
      <w:r w:rsidRPr="00D47791">
        <w:rPr>
          <w:rFonts w:eastAsia="Times New Roman" w:cstheme="minorHAnsi"/>
          <w:sz w:val="24"/>
          <w:szCs w:val="24"/>
        </w:rPr>
        <w:t xml:space="preserve"> </w:t>
      </w:r>
    </w:p>
    <w:p w14:paraId="28E2999D" w14:textId="77777777" w:rsidR="00081677" w:rsidRPr="00D47791" w:rsidRDefault="00081677" w:rsidP="00EA5E1D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to the way that resource described the process?  </w:t>
      </w:r>
    </w:p>
    <w:p w14:paraId="182BEB2A" w14:textId="77777777" w:rsidR="00081677" w:rsidRPr="00D47791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D47791">
        <w:rPr>
          <w:rFonts w:eastAsia="Times New Roman" w:cstheme="minorHAnsi"/>
          <w:b/>
          <w:sz w:val="24"/>
          <w:szCs w:val="24"/>
        </w:rPr>
        <w:t xml:space="preserve">Asset Resources:  </w:t>
      </w:r>
    </w:p>
    <w:p w14:paraId="67E9568A" w14:textId="77777777" w:rsidR="00081677" w:rsidRPr="00D47791" w:rsidRDefault="00081677" w:rsidP="00EA5E1D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 xml:space="preserve">List all resources for your models, textures, sound clips, etc. even if you made them yourself.  </w:t>
      </w:r>
    </w:p>
    <w:p w14:paraId="7DA9D361" w14:textId="77777777" w:rsidR="00081677" w:rsidRPr="00D47791" w:rsidRDefault="00081677" w:rsidP="00081677">
      <w:pPr>
        <w:shd w:val="clear" w:color="auto" w:fill="FFFFFF"/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D47791">
        <w:rPr>
          <w:rFonts w:eastAsia="Times New Roman" w:cstheme="minorHAnsi"/>
          <w:b/>
          <w:sz w:val="24"/>
          <w:szCs w:val="24"/>
        </w:rPr>
        <w:t>Other</w:t>
      </w:r>
    </w:p>
    <w:p w14:paraId="044CDCE3" w14:textId="4A180B88" w:rsidR="00081677" w:rsidRPr="00D47791" w:rsidRDefault="00081677" w:rsidP="00EA5E1D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D47791">
        <w:rPr>
          <w:rFonts w:eastAsia="Times New Roman" w:cstheme="minorHAnsi"/>
          <w:sz w:val="24"/>
          <w:szCs w:val="24"/>
        </w:rPr>
        <w:t>Anything you need me to know about your projec</w:t>
      </w:r>
      <w:r w:rsidR="00C64D00" w:rsidRPr="00D47791">
        <w:rPr>
          <w:rFonts w:eastAsia="Times New Roman" w:cstheme="minorHAnsi"/>
          <w:sz w:val="24"/>
          <w:szCs w:val="24"/>
        </w:rPr>
        <w:t>t</w:t>
      </w:r>
    </w:p>
    <w:p w14:paraId="16FDFA83" w14:textId="77777777" w:rsidR="00925B58" w:rsidRPr="00D47791" w:rsidRDefault="00925B58">
      <w:pPr>
        <w:rPr>
          <w:rFonts w:cstheme="minorHAnsi"/>
          <w:sz w:val="24"/>
          <w:szCs w:val="24"/>
        </w:rPr>
      </w:pPr>
    </w:p>
    <w:sectPr w:rsidR="00925B58" w:rsidRPr="00D4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971"/>
    <w:rsid w:val="000379BB"/>
    <w:rsid w:val="00081677"/>
    <w:rsid w:val="001609A9"/>
    <w:rsid w:val="002274A5"/>
    <w:rsid w:val="00630A03"/>
    <w:rsid w:val="007E53DE"/>
    <w:rsid w:val="007F5971"/>
    <w:rsid w:val="008167B0"/>
    <w:rsid w:val="00884ADC"/>
    <w:rsid w:val="00925B58"/>
    <w:rsid w:val="009A3839"/>
    <w:rsid w:val="00A4118B"/>
    <w:rsid w:val="00A84C0B"/>
    <w:rsid w:val="00B15EFD"/>
    <w:rsid w:val="00B2571B"/>
    <w:rsid w:val="00B42904"/>
    <w:rsid w:val="00BD0CCA"/>
    <w:rsid w:val="00C64D00"/>
    <w:rsid w:val="00D47791"/>
    <w:rsid w:val="00EA5E1D"/>
    <w:rsid w:val="00EF4D3F"/>
    <w:rsid w:val="00F0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AEA8"/>
  <w15:chartTrackingRefBased/>
  <w15:docId w15:val="{B787196E-75C6-4FDE-9F1E-4B29EE0B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81C55938.dotm</Template>
  <TotalTime>8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Singer</dc:creator>
  <cp:keywords/>
  <dc:description/>
  <cp:lastModifiedBy>Dan Singer (RIT Student)</cp:lastModifiedBy>
  <cp:revision>21</cp:revision>
  <dcterms:created xsi:type="dcterms:W3CDTF">2017-12-04T01:28:00Z</dcterms:created>
  <dcterms:modified xsi:type="dcterms:W3CDTF">2017-12-04T18:47:00Z</dcterms:modified>
</cp:coreProperties>
</file>